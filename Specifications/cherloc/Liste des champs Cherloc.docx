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0F" w:rsidRDefault="00D233C1">
      <w:pPr>
        <w:jc w:val="center"/>
        <w:rPr>
          <w:b/>
        </w:rPr>
      </w:pPr>
      <w:bookmarkStart w:id="0" w:name="_GoBack"/>
      <w:bookmarkEnd w:id="0"/>
      <w:r>
        <w:rPr>
          <w:b/>
        </w:rPr>
        <w:t>Liste des champs Cherloc</w:t>
      </w:r>
    </w:p>
    <w:p w:rsidR="0078640F" w:rsidRDefault="0078640F">
      <w:pPr>
        <w:jc w:val="center"/>
        <w:rPr>
          <w:b/>
        </w:rPr>
      </w:pPr>
    </w:p>
    <w:tbl>
      <w:tblPr>
        <w:tblW w:w="4925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"/>
        <w:gridCol w:w="491"/>
        <w:gridCol w:w="491"/>
        <w:gridCol w:w="2349"/>
        <w:gridCol w:w="1716"/>
        <w:gridCol w:w="1242"/>
        <w:gridCol w:w="2144"/>
      </w:tblGrid>
      <w:tr w:rsidR="0078640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9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Requête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7864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Champs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Type de caractère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Obligatoire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</w:pPr>
            <w:r>
              <w:t>ADB</w:t>
            </w: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</w:pPr>
            <w:r>
              <w:t>PBI</w:t>
            </w: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</w:pPr>
            <w:r>
              <w:t>Souscripteur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Raison sociale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Civilité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-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M ou Mme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Prénom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Adresse 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255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Adresse 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255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Code postal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Ville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 xml:space="preserve">100 </w:t>
            </w:r>
            <w:r>
              <w:t>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Téléphone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E-mail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Bien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Adresse 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255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Adresse 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255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Code postal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Ville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Nombre de pièce principale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2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Bail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ind w:left="-1243" w:firstLine="1243"/>
              <w:rPr>
                <w:rFonts w:cs="Arial"/>
              </w:rPr>
            </w:pPr>
            <w:r>
              <w:rPr>
                <w:rFonts w:cs="Arial"/>
              </w:rPr>
              <w:t>Loyer mensuel charges comprises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(6.2)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ind w:left="-1243" w:firstLine="1243"/>
              <w:rPr>
                <w:rFonts w:cs="Arial"/>
              </w:rPr>
            </w:pPr>
            <w:r>
              <w:rPr>
                <w:rFonts w:cs="Arial"/>
              </w:rPr>
              <w:t>Type de bail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Meublé ou non meublé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rPr>
          <w:cantSplit/>
          <w:trHeight w:val="931"/>
        </w:trPr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Dossier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Liste de fichiers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100 Mo max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ind w:left="113" w:right="113"/>
              <w:rPr>
                <w:rFonts w:cs="Arial"/>
              </w:rPr>
            </w:pPr>
          </w:p>
        </w:tc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D233C1">
            <w:pPr>
              <w:spacing w:after="0" w:line="240" w:lineRule="auto"/>
              <w:ind w:left="113" w:right="113"/>
              <w:rPr>
                <w:rFonts w:cs="Arial"/>
              </w:rPr>
            </w:pPr>
            <w:r>
              <w:rPr>
                <w:rFonts w:cs="Arial"/>
              </w:rPr>
              <w:t>Locataires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Civilité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M ou Mme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Prénom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Alphabétique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50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Date de naissance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9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Téléphone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Email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Alphanumérique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Non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100 caractères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Qualité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Etudiant ou locataire sans caution solidaire ou garant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9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78640F">
        <w:tblPrEx>
          <w:tblCellMar>
            <w:top w:w="0" w:type="dxa"/>
            <w:bottom w:w="0" w:type="dxa"/>
          </w:tblCellMar>
        </w:tblPrEx>
        <w:tc>
          <w:tcPr>
            <w:tcW w:w="1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78640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Numéro de dossier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Numérique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Oui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40F" w:rsidRDefault="00D233C1">
            <w:pPr>
              <w:spacing w:after="0" w:line="240" w:lineRule="auto"/>
            </w:pPr>
            <w:r>
              <w:t>(8.0)</w:t>
            </w:r>
          </w:p>
        </w:tc>
      </w:tr>
    </w:tbl>
    <w:p w:rsidR="0078640F" w:rsidRDefault="0078640F"/>
    <w:p w:rsidR="0078640F" w:rsidRDefault="0078640F"/>
    <w:p w:rsidR="0078640F" w:rsidRDefault="0078640F"/>
    <w:p w:rsidR="0078640F" w:rsidRDefault="00D233C1">
      <w:pPr>
        <w:tabs>
          <w:tab w:val="left" w:pos="5355"/>
        </w:tabs>
      </w:pPr>
      <w:r>
        <w:tab/>
      </w:r>
    </w:p>
    <w:sectPr w:rsidR="0078640F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233C1">
      <w:pPr>
        <w:spacing w:after="0" w:line="240" w:lineRule="auto"/>
      </w:pPr>
      <w:r>
        <w:separator/>
      </w:r>
    </w:p>
  </w:endnote>
  <w:endnote w:type="continuationSeparator" w:id="0">
    <w:p w:rsidR="00000000" w:rsidRDefault="00D2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233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D23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640F"/>
    <w:rsid w:val="0078640F"/>
    <w:rsid w:val="00D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37998B-13C1-410B-BBAC-6E9F9AB9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tavares</dc:creator>
  <dc:description/>
  <cp:lastModifiedBy>carine tavares</cp:lastModifiedBy>
  <cp:revision>2</cp:revision>
  <cp:lastPrinted>2014-09-29T16:03:00Z</cp:lastPrinted>
  <dcterms:created xsi:type="dcterms:W3CDTF">2014-10-01T09:32:00Z</dcterms:created>
  <dcterms:modified xsi:type="dcterms:W3CDTF">2014-10-01T09:32:00Z</dcterms:modified>
</cp:coreProperties>
</file>